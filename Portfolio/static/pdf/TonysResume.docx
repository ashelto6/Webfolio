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189375F9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E63367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2C499AD" wp14:editId="5B4854A5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E4632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Xxf4qpQ4AAOFlAAAOAAAAAAAAAAAAAAAAAC4CAABkcnMvZTJv&#10;RG9jLnhtbFBLAQItABQABgAIAAAAIQAYauyH2QAAAAMBAAAPAAAAAAAAAAAAAAAAAP8QAABkcnMv&#10;ZG93bnJldi54bWxQSwUGAAAAAAQABADzAAAABRI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b7b7b [161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F2D5144" w14:textId="77777777" w:rsidR="000E24AC" w:rsidRPr="00565B06" w:rsidRDefault="00DC0B83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D7F1AFF932948248152102FE869640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9D7C8D">
                  <w:rPr>
                    <w:b/>
                    <w:sz w:val="28"/>
                    <w:szCs w:val="28"/>
                  </w:rPr>
                  <w:t>Objective</w:t>
                </w:r>
              </w:sdtContent>
            </w:sdt>
          </w:p>
        </w:tc>
      </w:tr>
    </w:tbl>
    <w:tbl>
      <w:tblPr>
        <w:tblStyle w:val="TableGrid"/>
        <w:tblpPr w:leftFromText="180" w:rightFromText="180" w:vertAnchor="page" w:horzAnchor="margin" w:tblpY="32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161F8" w:rsidRPr="00565B06" w14:paraId="345A6117" w14:textId="77777777" w:rsidTr="00C75ED7">
        <w:trPr>
          <w:trHeight w:hRule="exact" w:val="1890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C2183E2" w14:textId="5A067879" w:rsidR="00E161F8" w:rsidRPr="00303899" w:rsidRDefault="008E5884" w:rsidP="00E161F8">
            <w:pPr>
              <w:pStyle w:val="Title"/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Tony</w:t>
            </w:r>
            <w:r w:rsidR="00A86957">
              <w:rPr>
                <w:sz w:val="44"/>
                <w:szCs w:val="40"/>
              </w:rPr>
              <w:t xml:space="preserve"> j.</w:t>
            </w:r>
          </w:p>
          <w:p w14:paraId="5CCD584E" w14:textId="77777777" w:rsidR="00E161F8" w:rsidRPr="00565B06" w:rsidRDefault="00E161F8" w:rsidP="00E161F8">
            <w:pPr>
              <w:pStyle w:val="Subtitle"/>
            </w:pPr>
            <w:r w:rsidRPr="00BC0F54">
              <w:rPr>
                <w:color w:val="322A60" w:themeColor="accent2"/>
                <w:sz w:val="44"/>
                <w:szCs w:val="14"/>
              </w:rPr>
              <w:t>Shelton-McGaha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980296E" w14:textId="3EBEA646" w:rsidR="00E161F8" w:rsidRDefault="00DC0B83" w:rsidP="00B50C14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3FF179EFD7754DCC93F2EB4CF94AA06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161F8">
                  <w:br/>
                  <w:t>Kent Ohio</w:t>
                </w:r>
              </w:sdtContent>
            </w:sdt>
            <w:r w:rsidR="00E161F8" w:rsidRPr="00BC0F54">
              <w:rPr>
                <w:sz w:val="28"/>
                <w:szCs w:val="28"/>
              </w:rPr>
              <w:t xml:space="preserve"> </w:t>
            </w:r>
            <w:r w:rsidR="00E161F8">
              <w:t xml:space="preserve"> </w:t>
            </w:r>
            <w:r w:rsidR="00E161F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0E41AA2" wp14:editId="49DE606A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DECA7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n8YQ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322a60 [3205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4C237A8" w14:textId="77777777" w:rsidR="00E161F8" w:rsidRDefault="00DC0B83" w:rsidP="00E161F8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06A29547B0F460D814B74C899439B8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161F8">
                  <w:t>ashelto6@kent.edu</w:t>
                </w:r>
              </w:sdtContent>
            </w:sdt>
            <w:r w:rsidR="00E161F8">
              <w:t xml:space="preserve">  </w:t>
            </w:r>
            <w:r w:rsidR="00E161F8">
              <w:rPr>
                <w:noProof/>
              </w:rPr>
              <mc:AlternateContent>
                <mc:Choice Requires="wps">
                  <w:drawing>
                    <wp:inline distT="0" distB="0" distL="0" distR="0" wp14:anchorId="3AB4F54A" wp14:editId="4B32F0B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9FCA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Yy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" path="m108,21r,l60,58,12,21v-1,-1,-1,-2,,-3c13,16,14,16,16,17l60,51,104,17v1,-1,3,-1,4,1c109,19,109,20,108,21r,xm114,r,l6,c3,,,3,,6l,74v,3,3,6,6,6l114,80v3,,6,-3,6,-6l120,6c120,3,117,,114,xe" fillcolor="#322a60 [3205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9DDE194" w14:textId="77777777" w:rsidR="00E161F8" w:rsidRDefault="00DC0B83" w:rsidP="00E161F8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A2B65A4A01994DE6B4B85F9151C15F6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161F8" w:rsidRPr="006D2585">
                  <w:t>in/ashelto6</w:t>
                </w:r>
              </w:sdtContent>
            </w:sdt>
            <w:r w:rsidR="00E161F8">
              <w:t xml:space="preserve">  </w:t>
            </w:r>
            <w:r w:rsidR="00E161F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C4AB98F" wp14:editId="59BD8B8C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8AEFC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m0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322a60 [3205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023B16C" w14:textId="77777777" w:rsidR="00E161F8" w:rsidRPr="00565B06" w:rsidRDefault="00E161F8" w:rsidP="00E161F8">
            <w:pPr>
              <w:pStyle w:val="ContactInfo"/>
              <w:jc w:val="left"/>
            </w:pPr>
          </w:p>
        </w:tc>
      </w:tr>
    </w:tbl>
    <w:p w14:paraId="0A4B7591" w14:textId="55F6622D" w:rsidR="00A77B4D" w:rsidRPr="00565B06" w:rsidRDefault="00F92AB7" w:rsidP="007850D1">
      <w:r>
        <w:t>T</w:t>
      </w:r>
      <w:r w:rsidR="00691EAD">
        <w:t xml:space="preserve">o seek an internship that will </w:t>
      </w:r>
      <w:r w:rsidR="00A86957">
        <w:t>arm</w:t>
      </w:r>
      <w:r w:rsidR="00D35A24">
        <w:t xml:space="preserve"> me</w:t>
      </w:r>
      <w:r w:rsidR="00691EAD">
        <w:t xml:space="preserve"> </w:t>
      </w:r>
      <w:r w:rsidR="00A86957">
        <w:t xml:space="preserve">with </w:t>
      </w:r>
      <w:r w:rsidR="00691EAD">
        <w:t>the necessary skills and experiences</w:t>
      </w:r>
      <w:r w:rsidR="00932470">
        <w:t xml:space="preserve"> needed</w:t>
      </w:r>
      <w:r w:rsidR="00691EAD">
        <w:t xml:space="preserve"> to be successful in the work force. My career goal is to work hand and hand with other developers to come up with and </w:t>
      </w:r>
      <w:r w:rsidR="00A86957">
        <w:t>maintain</w:t>
      </w:r>
      <w:r w:rsidR="00691EAD">
        <w:t xml:space="preserve"> groundbreaking</w:t>
      </w:r>
      <w:r w:rsidR="00CD6269">
        <w:t xml:space="preserve"> </w:t>
      </w:r>
      <w:r w:rsidR="00691EAD">
        <w:t xml:space="preserve">technology that will benefit society in a major way.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8F1E47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BE9F6B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79F6994" wp14:editId="19A225F0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5BEC8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CDi8HE9RgAAFaPAAAOAAAAAAAA&#10;AAAAAAAAAC4CAABkcnMvZTJvRG9jLnhtbFBLAQItABQABgAIAAAAIQAYauyH2QAAAAMBAAAPAAAA&#10;AAAAAAAAAAAAAE8bAABkcnMvZG93bnJldi54bWxQSwUGAAAAAAQABADzAAAAVR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b7b7b [161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9AACFC8" w14:textId="77777777" w:rsidR="00A77B4D" w:rsidRPr="00565B06" w:rsidRDefault="00DC0B83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C8AFA3CE3CA42D5B624B8D827DC9BBE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9D7C8D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12D603D8" w14:textId="77777777" w:rsidR="007C0E0E" w:rsidRPr="00303899" w:rsidRDefault="005F5EFE" w:rsidP="00B47E1E">
      <w:pPr>
        <w:pStyle w:val="Heading2"/>
        <w:rPr>
          <w:rStyle w:val="Emphasis"/>
          <w:sz w:val="24"/>
          <w:szCs w:val="24"/>
        </w:rPr>
      </w:pPr>
      <w:r w:rsidRPr="00303899">
        <w:rPr>
          <w:color w:val="322A60" w:themeColor="accent2"/>
          <w:sz w:val="24"/>
          <w:szCs w:val="24"/>
        </w:rPr>
        <w:t>B.S.</w:t>
      </w:r>
      <w:r w:rsidR="006D2585" w:rsidRPr="00303899">
        <w:rPr>
          <w:color w:val="322A60" w:themeColor="accent2"/>
          <w:sz w:val="24"/>
          <w:szCs w:val="24"/>
        </w:rPr>
        <w:t xml:space="preserve"> – Computer Science</w:t>
      </w:r>
      <w:r w:rsidR="007C0E0E" w:rsidRPr="00303899">
        <w:rPr>
          <w:color w:val="322A60" w:themeColor="accent2"/>
          <w:sz w:val="24"/>
          <w:szCs w:val="24"/>
        </w:rPr>
        <w:t xml:space="preserve"> </w:t>
      </w:r>
      <w:r w:rsidR="007C0E0E" w:rsidRPr="00303899">
        <w:rPr>
          <w:color w:val="000000" w:themeColor="text1"/>
          <w:sz w:val="24"/>
          <w:szCs w:val="24"/>
        </w:rPr>
        <w:t>|</w:t>
      </w:r>
      <w:r w:rsidR="007C0E0E" w:rsidRPr="00303899">
        <w:rPr>
          <w:sz w:val="24"/>
          <w:szCs w:val="24"/>
        </w:rPr>
        <w:t xml:space="preserve"> </w:t>
      </w:r>
      <w:r w:rsidR="006D2585" w:rsidRPr="00303899">
        <w:rPr>
          <w:rStyle w:val="Emphasis"/>
          <w:sz w:val="24"/>
          <w:szCs w:val="24"/>
        </w:rPr>
        <w:t>Kent State University</w:t>
      </w:r>
    </w:p>
    <w:p w14:paraId="375E36CF" w14:textId="77777777" w:rsidR="00AB1804" w:rsidRPr="00303899" w:rsidRDefault="00AB1804" w:rsidP="00B47E1E">
      <w:pPr>
        <w:pStyle w:val="Heading2"/>
        <w:rPr>
          <w:color w:val="322A60" w:themeColor="accent2"/>
          <w:sz w:val="24"/>
          <w:szCs w:val="24"/>
        </w:rPr>
      </w:pPr>
      <w:r w:rsidRPr="00303899">
        <w:rPr>
          <w:rStyle w:val="Emphasis"/>
          <w:color w:val="322A60" w:themeColor="accent2"/>
          <w:sz w:val="24"/>
          <w:szCs w:val="24"/>
        </w:rPr>
        <w:t>Concentration: Data Engineering</w:t>
      </w:r>
    </w:p>
    <w:p w14:paraId="346965A9" w14:textId="77777777" w:rsidR="007C0E0E" w:rsidRPr="00303899" w:rsidRDefault="006D2585" w:rsidP="004F199F">
      <w:pPr>
        <w:pStyle w:val="Heading3"/>
        <w:rPr>
          <w:sz w:val="22"/>
          <w:szCs w:val="22"/>
        </w:rPr>
      </w:pPr>
      <w:r w:rsidRPr="00303899">
        <w:rPr>
          <w:sz w:val="22"/>
          <w:szCs w:val="22"/>
        </w:rPr>
        <w:t>2018</w:t>
      </w:r>
      <w:r w:rsidR="007C0E0E" w:rsidRPr="00303899">
        <w:rPr>
          <w:sz w:val="22"/>
          <w:szCs w:val="22"/>
        </w:rPr>
        <w:t xml:space="preserve"> – </w:t>
      </w:r>
      <w:r w:rsidR="00AB1804" w:rsidRPr="00303899">
        <w:rPr>
          <w:sz w:val="22"/>
          <w:szCs w:val="22"/>
        </w:rPr>
        <w:t>present</w:t>
      </w:r>
    </w:p>
    <w:p w14:paraId="4A6DE2A7" w14:textId="77777777" w:rsidR="00CD6269" w:rsidRDefault="00CD6269" w:rsidP="00AB1804">
      <w:r>
        <w:t>Nominee for The National Society of Leadership &amp; Success</w:t>
      </w:r>
    </w:p>
    <w:p w14:paraId="749D0DD6" w14:textId="114C0082" w:rsidR="00AB1804" w:rsidRPr="00AB1804" w:rsidRDefault="0030471C" w:rsidP="00AB1804">
      <w:r>
        <w:t>Some Coursework: Procedural Programming</w:t>
      </w:r>
      <w:r w:rsidR="00A86957">
        <w:t xml:space="preserve"> (96% A)</w:t>
      </w:r>
      <w:r>
        <w:t>, Object-Oriented Programming</w:t>
      </w:r>
      <w:r w:rsidR="00A86957">
        <w:t xml:space="preserve"> (98% A)</w:t>
      </w:r>
    </w:p>
    <w:p w14:paraId="4828BD88" w14:textId="77777777" w:rsidR="007C0E0E" w:rsidRPr="00303899" w:rsidRDefault="006D2585" w:rsidP="00B47E1E">
      <w:pPr>
        <w:pStyle w:val="Heading2"/>
        <w:rPr>
          <w:sz w:val="24"/>
          <w:szCs w:val="24"/>
        </w:rPr>
      </w:pPr>
      <w:r w:rsidRPr="00303899">
        <w:rPr>
          <w:color w:val="322A60" w:themeColor="accent2"/>
          <w:sz w:val="24"/>
          <w:szCs w:val="24"/>
        </w:rPr>
        <w:t>A</w:t>
      </w:r>
      <w:r w:rsidR="005F5EFE" w:rsidRPr="00303899">
        <w:rPr>
          <w:color w:val="322A60" w:themeColor="accent2"/>
          <w:sz w:val="24"/>
          <w:szCs w:val="24"/>
        </w:rPr>
        <w:t>.</w:t>
      </w:r>
      <w:r w:rsidRPr="00303899">
        <w:rPr>
          <w:color w:val="322A60" w:themeColor="accent2"/>
          <w:sz w:val="24"/>
          <w:szCs w:val="24"/>
        </w:rPr>
        <w:t>A</w:t>
      </w:r>
      <w:r w:rsidR="005F5EFE" w:rsidRPr="00303899">
        <w:rPr>
          <w:color w:val="322A60" w:themeColor="accent2"/>
          <w:sz w:val="24"/>
          <w:szCs w:val="24"/>
        </w:rPr>
        <w:t>.</w:t>
      </w:r>
      <w:r w:rsidRPr="00303899">
        <w:rPr>
          <w:color w:val="322A60" w:themeColor="accent2"/>
          <w:sz w:val="24"/>
          <w:szCs w:val="24"/>
        </w:rPr>
        <w:t>S</w:t>
      </w:r>
      <w:r w:rsidR="005F5EFE" w:rsidRPr="00303899">
        <w:rPr>
          <w:color w:val="322A60" w:themeColor="accent2"/>
          <w:sz w:val="24"/>
          <w:szCs w:val="24"/>
        </w:rPr>
        <w:t>.</w:t>
      </w:r>
      <w:r w:rsidR="00AB1804" w:rsidRPr="00303899">
        <w:rPr>
          <w:color w:val="322A60" w:themeColor="accent2"/>
          <w:sz w:val="24"/>
          <w:szCs w:val="24"/>
        </w:rPr>
        <w:t xml:space="preserve"> – Liberal Arts and Sciences</w:t>
      </w:r>
      <w:r w:rsidR="007C0E0E" w:rsidRPr="00303899">
        <w:rPr>
          <w:sz w:val="24"/>
          <w:szCs w:val="24"/>
        </w:rPr>
        <w:t xml:space="preserve"> </w:t>
      </w:r>
      <w:r w:rsidR="007C0E0E" w:rsidRPr="00303899">
        <w:rPr>
          <w:color w:val="000000" w:themeColor="text1"/>
          <w:sz w:val="24"/>
          <w:szCs w:val="24"/>
        </w:rPr>
        <w:t>|</w:t>
      </w:r>
      <w:r w:rsidR="007C0E0E" w:rsidRPr="00303899">
        <w:rPr>
          <w:sz w:val="24"/>
          <w:szCs w:val="24"/>
        </w:rPr>
        <w:t xml:space="preserve"> </w:t>
      </w:r>
      <w:r w:rsidR="00AB1804" w:rsidRPr="00303899">
        <w:rPr>
          <w:rStyle w:val="Emphasis"/>
          <w:sz w:val="24"/>
          <w:szCs w:val="24"/>
        </w:rPr>
        <w:t>Youngstown State University</w:t>
      </w:r>
    </w:p>
    <w:p w14:paraId="5DFBEEBC" w14:textId="77777777" w:rsidR="007C0E0E" w:rsidRPr="00303899" w:rsidRDefault="00AB1804" w:rsidP="004F199F">
      <w:pPr>
        <w:pStyle w:val="Heading3"/>
        <w:rPr>
          <w:sz w:val="22"/>
          <w:szCs w:val="22"/>
        </w:rPr>
      </w:pPr>
      <w:r w:rsidRPr="00303899">
        <w:rPr>
          <w:sz w:val="22"/>
          <w:szCs w:val="22"/>
        </w:rPr>
        <w:t>2015</w:t>
      </w:r>
      <w:r w:rsidR="007C0E0E" w:rsidRPr="00303899">
        <w:rPr>
          <w:sz w:val="22"/>
          <w:szCs w:val="22"/>
        </w:rPr>
        <w:t xml:space="preserve"> – </w:t>
      </w:r>
      <w:r w:rsidRPr="00303899">
        <w:rPr>
          <w:sz w:val="22"/>
          <w:szCs w:val="22"/>
        </w:rPr>
        <w:t>2017</w:t>
      </w:r>
    </w:p>
    <w:p w14:paraId="25028474" w14:textId="0AB66F9F" w:rsidR="00AB1804" w:rsidRDefault="0049470E" w:rsidP="007C0E0E">
      <w:r>
        <w:t>Completed</w:t>
      </w:r>
      <w:r w:rsidR="002956FB">
        <w:t xml:space="preserve"> during my high school tenure</w:t>
      </w:r>
      <w:r w:rsidR="00A86957">
        <w:t xml:space="preserve"> at Youngstown Early College Highschool</w:t>
      </w:r>
      <w:r w:rsidR="002956FB">
        <w:t xml:space="preserve">. </w:t>
      </w:r>
      <w:r w:rsidR="00691EAD">
        <w:t>Earned</w:t>
      </w:r>
      <w:r w:rsidR="002956FB">
        <w:t xml:space="preserve"> a GPA greater than 3.0</w:t>
      </w:r>
    </w:p>
    <w:p w14:paraId="6CA02E07" w14:textId="77777777" w:rsidR="0030471C" w:rsidRDefault="0030471C" w:rsidP="007C0E0E">
      <w:r>
        <w:t>Some Coursework: Exploring Leadership, Introduction to Leadership</w:t>
      </w:r>
    </w:p>
    <w:p w14:paraId="5812C537" w14:textId="77777777" w:rsidR="00AB1804" w:rsidRPr="00303899" w:rsidRDefault="00AB1804" w:rsidP="00AB1804">
      <w:pPr>
        <w:pStyle w:val="Heading2"/>
        <w:rPr>
          <w:iCs/>
          <w:color w:val="4C4C4C" w:themeColor="text2" w:themeTint="BF"/>
          <w:sz w:val="24"/>
          <w:szCs w:val="24"/>
        </w:rPr>
      </w:pPr>
      <w:r w:rsidRPr="00303899">
        <w:rPr>
          <w:color w:val="322A60" w:themeColor="accent2"/>
          <w:sz w:val="24"/>
          <w:szCs w:val="24"/>
        </w:rPr>
        <w:t xml:space="preserve">Business Management </w:t>
      </w:r>
      <w:r w:rsidRPr="00303899">
        <w:rPr>
          <w:color w:val="000000" w:themeColor="text1"/>
          <w:sz w:val="24"/>
          <w:szCs w:val="24"/>
        </w:rPr>
        <w:t>|</w:t>
      </w:r>
      <w:r w:rsidRPr="00303899">
        <w:rPr>
          <w:sz w:val="24"/>
          <w:szCs w:val="24"/>
        </w:rPr>
        <w:t xml:space="preserve"> </w:t>
      </w:r>
      <w:r w:rsidRPr="00303899">
        <w:rPr>
          <w:rStyle w:val="Emphasis"/>
          <w:sz w:val="24"/>
          <w:szCs w:val="24"/>
        </w:rPr>
        <w:t>University of Kentucky</w:t>
      </w:r>
    </w:p>
    <w:p w14:paraId="6324C6CA" w14:textId="77777777" w:rsidR="00A46314" w:rsidRDefault="00AB1804" w:rsidP="00AB1804">
      <w:pPr>
        <w:pStyle w:val="Heading3"/>
        <w:rPr>
          <w:sz w:val="22"/>
          <w:szCs w:val="22"/>
        </w:rPr>
      </w:pPr>
      <w:r w:rsidRPr="00303899">
        <w:rPr>
          <w:sz w:val="22"/>
          <w:szCs w:val="22"/>
        </w:rPr>
        <w:t>2017 – 201</w:t>
      </w:r>
      <w:r w:rsidR="0030471C">
        <w:rPr>
          <w:sz w:val="22"/>
          <w:szCs w:val="22"/>
        </w:rPr>
        <w:t>8</w:t>
      </w:r>
    </w:p>
    <w:p w14:paraId="14EB1E3C" w14:textId="77777777" w:rsidR="002956FB" w:rsidRDefault="0030471C" w:rsidP="0030471C">
      <w:r>
        <w:t>Some Coursework: Marketing Management, General Accounting, Intro</w:t>
      </w:r>
      <w:r w:rsidR="00691EAD">
        <w:t>duction</w:t>
      </w:r>
      <w:r>
        <w:t xml:space="preserve"> to Business, Principles of Economics</w:t>
      </w:r>
    </w:p>
    <w:p w14:paraId="1AF39806" w14:textId="77777777" w:rsidR="005F5EFE" w:rsidRPr="00303899" w:rsidRDefault="005F5EFE" w:rsidP="005F5EFE">
      <w:pPr>
        <w:pStyle w:val="Heading2"/>
        <w:rPr>
          <w:iCs/>
          <w:color w:val="4C4C4C" w:themeColor="text2" w:themeTint="BF"/>
          <w:sz w:val="24"/>
          <w:szCs w:val="24"/>
        </w:rPr>
      </w:pPr>
      <w:r w:rsidRPr="00303899">
        <w:rPr>
          <w:color w:val="322A60" w:themeColor="accent2"/>
          <w:sz w:val="24"/>
          <w:szCs w:val="24"/>
        </w:rPr>
        <w:t xml:space="preserve">High School Diploma </w:t>
      </w:r>
      <w:r w:rsidRPr="00303899">
        <w:rPr>
          <w:color w:val="000000" w:themeColor="text1"/>
          <w:sz w:val="24"/>
          <w:szCs w:val="24"/>
        </w:rPr>
        <w:t>|</w:t>
      </w:r>
      <w:r w:rsidRPr="00303899">
        <w:rPr>
          <w:sz w:val="24"/>
          <w:szCs w:val="24"/>
        </w:rPr>
        <w:t xml:space="preserve"> </w:t>
      </w:r>
      <w:r w:rsidRPr="00303899">
        <w:rPr>
          <w:rStyle w:val="Emphasis"/>
          <w:sz w:val="24"/>
          <w:szCs w:val="24"/>
        </w:rPr>
        <w:t>Youngstown Early College</w:t>
      </w:r>
    </w:p>
    <w:p w14:paraId="0E1BE8D0" w14:textId="77777777" w:rsidR="005F5EFE" w:rsidRPr="00303899" w:rsidRDefault="005F5EFE" w:rsidP="005F5EFE">
      <w:pPr>
        <w:pStyle w:val="Heading3"/>
        <w:rPr>
          <w:sz w:val="22"/>
          <w:szCs w:val="22"/>
        </w:rPr>
      </w:pPr>
      <w:r w:rsidRPr="00303899">
        <w:rPr>
          <w:sz w:val="22"/>
          <w:szCs w:val="22"/>
        </w:rPr>
        <w:t>2013 – 2017</w:t>
      </w:r>
    </w:p>
    <w:p w14:paraId="5FBF23BD" w14:textId="1D930CAF" w:rsidR="007C0E0E" w:rsidRPr="00565B06" w:rsidRDefault="0030471C" w:rsidP="005F5EFE">
      <w:r>
        <w:t>Proud Inductee of the National Honor Society.</w:t>
      </w:r>
      <w:r w:rsidR="00691EAD">
        <w:t xml:space="preserve"> Traveled Abroad</w:t>
      </w:r>
      <w:r w:rsidR="00A86957">
        <w:t xml:space="preserve"> with EF Tours to Multiple European Countries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F8905E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2CB01F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96337D" wp14:editId="2942314E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4C351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KZnp7i/EQAAKGQAAA4AAAAAAAAAAAAAAAAALgIAAGRycy9lMm9Eb2Mu&#10;eG1sUEsBAi0AFAAGAAgAAAAhABhq7IfZAAAAAwEAAA8AAAAAAAAAAAAAAAAAGRQAAGRycy9kb3du&#10;cmV2LnhtbFBLBQYAAAAABAAEAPMAAAAf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b7b7b [161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18628A" w14:textId="77777777" w:rsidR="005E088C" w:rsidRPr="00303899" w:rsidRDefault="00DC0B83" w:rsidP="0004158B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-2131392780"/>
                <w:placeholder>
                  <w:docPart w:val="D1DD572F1D304F63B9A2EBA606D59E2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9D7C8D">
                  <w:rPr>
                    <w:sz w:val="28"/>
                    <w:szCs w:val="28"/>
                  </w:rPr>
                  <w:t>Experience</w:t>
                </w:r>
              </w:sdtContent>
            </w:sdt>
          </w:p>
        </w:tc>
      </w:tr>
    </w:tbl>
    <w:p w14:paraId="2B57C961" w14:textId="160ADE1A" w:rsidR="00A86957" w:rsidRPr="00303899" w:rsidRDefault="00A86957" w:rsidP="00A86957">
      <w:pPr>
        <w:pStyle w:val="Heading2"/>
        <w:rPr>
          <w:sz w:val="24"/>
          <w:szCs w:val="24"/>
        </w:rPr>
      </w:pPr>
      <w:r>
        <w:rPr>
          <w:color w:val="322A60" w:themeColor="accent2"/>
          <w:sz w:val="24"/>
          <w:szCs w:val="24"/>
        </w:rPr>
        <w:t>Cap2 Specialist</w:t>
      </w:r>
      <w:r>
        <w:rPr>
          <w:color w:val="000000" w:themeColor="text1"/>
          <w:sz w:val="24"/>
          <w:szCs w:val="24"/>
        </w:rPr>
        <w:t xml:space="preserve"> | </w:t>
      </w:r>
      <w:r>
        <w:rPr>
          <w:rStyle w:val="Emphasis"/>
          <w:sz w:val="24"/>
          <w:szCs w:val="24"/>
        </w:rPr>
        <w:t>Wal-Mart</w:t>
      </w:r>
    </w:p>
    <w:p w14:paraId="61D55365" w14:textId="7898F276" w:rsidR="00A86957" w:rsidRPr="00303899" w:rsidRDefault="000E14A9" w:rsidP="00A86957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APR </w:t>
      </w:r>
      <w:r w:rsidR="00A86957">
        <w:rPr>
          <w:sz w:val="22"/>
          <w:szCs w:val="22"/>
        </w:rPr>
        <w:t xml:space="preserve">2020 </w:t>
      </w:r>
      <w:r>
        <w:rPr>
          <w:sz w:val="22"/>
          <w:szCs w:val="22"/>
        </w:rPr>
        <w:t>–</w:t>
      </w:r>
      <w:r w:rsidR="00A86957">
        <w:rPr>
          <w:sz w:val="22"/>
          <w:szCs w:val="22"/>
        </w:rPr>
        <w:t xml:space="preserve"> </w:t>
      </w:r>
      <w:r>
        <w:rPr>
          <w:sz w:val="22"/>
          <w:szCs w:val="22"/>
        </w:rPr>
        <w:t>JUNE 2020</w:t>
      </w:r>
    </w:p>
    <w:p w14:paraId="4FD43E3F" w14:textId="5E54CAEF" w:rsidR="00FE162E" w:rsidRDefault="00FE162E" w:rsidP="00A86957">
      <w:pPr>
        <w:pStyle w:val="Heading2"/>
        <w:rPr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  <w:shd w:val="clear" w:color="auto" w:fill="FFFFFF"/>
        </w:rPr>
      </w:pPr>
      <w:r w:rsidRPr="00FE162E">
        <w:rPr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  <w:shd w:val="clear" w:color="auto" w:fill="FFFFFF"/>
        </w:rPr>
        <w:t>Wal-Mart, a trusted and valued company, was one of many to open its workforce to those who were willing to serve their communities during the COVID-19 pandemic. I received the opportunity to join their force and gladly accepted the offer.</w:t>
      </w:r>
    </w:p>
    <w:p w14:paraId="75FA1979" w14:textId="16B03151" w:rsidR="009E0C01" w:rsidRDefault="009E0C01" w:rsidP="00A86957">
      <w:pPr>
        <w:pStyle w:val="Heading2"/>
        <w:rPr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  <w:shd w:val="clear" w:color="auto" w:fill="FFFFFF"/>
        </w:rPr>
      </w:pPr>
    </w:p>
    <w:p w14:paraId="353DD8D0" w14:textId="3E3284BE" w:rsidR="009E0C01" w:rsidRDefault="009E0C01" w:rsidP="009E0C01">
      <w:r>
        <w:t>Ensured essential necessities were always available to the shopper</w:t>
      </w:r>
      <w:r>
        <w:t>.</w:t>
      </w:r>
    </w:p>
    <w:p w14:paraId="20B37310" w14:textId="060A1E7A" w:rsidR="009E0C01" w:rsidRDefault="009E0C01" w:rsidP="009E0C01">
      <w:r>
        <w:t xml:space="preserve">Assisted shoppers </w:t>
      </w:r>
      <w:r>
        <w:t>with product locations</w:t>
      </w:r>
      <w:r>
        <w:t>.</w:t>
      </w:r>
    </w:p>
    <w:p w14:paraId="1F51FBF0" w14:textId="117503EF" w:rsidR="009E0C01" w:rsidRDefault="009E0C01" w:rsidP="009E0C01">
      <w:r>
        <w:t>Controlled the flow of product from the stockroom to the sales floor</w:t>
      </w:r>
      <w:r>
        <w:t>.</w:t>
      </w:r>
    </w:p>
    <w:p w14:paraId="0060BBBC" w14:textId="29143E32" w:rsidR="009E0C01" w:rsidRPr="009E0C01" w:rsidRDefault="009E0C01" w:rsidP="009E0C01">
      <w:r>
        <w:t>Engaged with shoppers to ensure they were having a pleasant experience in our store</w:t>
      </w:r>
      <w:r>
        <w:t>.</w:t>
      </w:r>
    </w:p>
    <w:p w14:paraId="0BE96D4C" w14:textId="77777777" w:rsidR="00422FBA" w:rsidRDefault="00422FBA" w:rsidP="00A86957">
      <w:pPr>
        <w:pStyle w:val="Heading2"/>
        <w:rPr>
          <w:rFonts w:asciiTheme="minorHAnsi" w:eastAsiaTheme="minorHAnsi" w:hAnsiTheme="minorHAnsi" w:cstheme="minorHAnsi"/>
          <w:b w:val="0"/>
          <w:color w:val="4C4C4C" w:themeColor="text2" w:themeTint="BF"/>
          <w:sz w:val="22"/>
          <w:szCs w:val="22"/>
          <w:shd w:val="clear" w:color="auto" w:fill="FFFFFF"/>
        </w:rPr>
      </w:pPr>
    </w:p>
    <w:p w14:paraId="5B1344E7" w14:textId="6BA27338" w:rsidR="00A86957" w:rsidRPr="00303899" w:rsidRDefault="00AD034A" w:rsidP="00A86957">
      <w:pPr>
        <w:pStyle w:val="Heading2"/>
        <w:rPr>
          <w:sz w:val="24"/>
          <w:szCs w:val="24"/>
        </w:rPr>
      </w:pPr>
      <w:r>
        <w:rPr>
          <w:color w:val="322A60" w:themeColor="accent2"/>
          <w:sz w:val="24"/>
          <w:szCs w:val="24"/>
        </w:rPr>
        <w:t>Amnesty</w:t>
      </w:r>
      <w:r w:rsidR="00A86957" w:rsidRPr="00025984">
        <w:rPr>
          <w:color w:val="322A60" w:themeColor="accent2"/>
          <w:sz w:val="24"/>
          <w:szCs w:val="24"/>
        </w:rPr>
        <w:t xml:space="preserve"> Operator </w:t>
      </w:r>
      <w:r w:rsidR="00A86957" w:rsidRPr="00303899">
        <w:rPr>
          <w:color w:val="000000" w:themeColor="text1"/>
          <w:sz w:val="24"/>
          <w:szCs w:val="24"/>
        </w:rPr>
        <w:t>|</w:t>
      </w:r>
      <w:r w:rsidR="00A86957" w:rsidRPr="00303899">
        <w:rPr>
          <w:sz w:val="24"/>
          <w:szCs w:val="24"/>
        </w:rPr>
        <w:t xml:space="preserve"> </w:t>
      </w:r>
      <w:r w:rsidR="00A86957">
        <w:rPr>
          <w:rStyle w:val="Emphasis"/>
          <w:sz w:val="24"/>
          <w:szCs w:val="24"/>
        </w:rPr>
        <w:t xml:space="preserve">Amazon Fulfillment </w:t>
      </w:r>
    </w:p>
    <w:p w14:paraId="0D473FC4" w14:textId="5B7D44CE" w:rsidR="00A86957" w:rsidRPr="00303899" w:rsidRDefault="000E14A9" w:rsidP="00A86957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SEPT </w:t>
      </w:r>
      <w:r w:rsidR="00A86957">
        <w:rPr>
          <w:sz w:val="22"/>
          <w:szCs w:val="22"/>
        </w:rPr>
        <w:t>201</w:t>
      </w:r>
      <w:r>
        <w:rPr>
          <w:sz w:val="22"/>
          <w:szCs w:val="22"/>
        </w:rPr>
        <w:t>9</w:t>
      </w:r>
      <w:r w:rsidR="00A86957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JAN</w:t>
      </w:r>
      <w:r w:rsidR="00A86957">
        <w:rPr>
          <w:sz w:val="22"/>
          <w:szCs w:val="22"/>
        </w:rPr>
        <w:t xml:space="preserve"> 20</w:t>
      </w:r>
      <w:r>
        <w:rPr>
          <w:sz w:val="22"/>
          <w:szCs w:val="22"/>
        </w:rPr>
        <w:t>20</w:t>
      </w:r>
    </w:p>
    <w:p w14:paraId="5D8EFF4C" w14:textId="1E908FD0" w:rsidR="00654CD8" w:rsidRDefault="00654CD8" w:rsidP="00654CD8">
      <w:r>
        <w:t>Oversaw the movement of AI driven robotic pods.</w:t>
      </w:r>
    </w:p>
    <w:p w14:paraId="733A4C5D" w14:textId="77777777" w:rsidR="00654CD8" w:rsidRDefault="00654CD8" w:rsidP="00654CD8">
      <w:r>
        <w:t>Assisted in troubleshooting 'Amazon Robotics'</w:t>
      </w:r>
    </w:p>
    <w:p w14:paraId="2DE14C7B" w14:textId="073ABB91" w:rsidR="00654CD8" w:rsidRDefault="00654CD8" w:rsidP="00654CD8">
      <w:r>
        <w:t>Assisted employees with, and solved, pod issues.</w:t>
      </w:r>
    </w:p>
    <w:p w14:paraId="53AFDFF4" w14:textId="77777777" w:rsidR="00C86064" w:rsidRDefault="00C86064" w:rsidP="00C86064">
      <w:pPr>
        <w:pStyle w:val="Heading2"/>
        <w:rPr>
          <w:rStyle w:val="Emphasis"/>
          <w:sz w:val="24"/>
          <w:szCs w:val="24"/>
        </w:rPr>
      </w:pPr>
      <w:r>
        <w:rPr>
          <w:color w:val="322A60" w:themeColor="accent2"/>
          <w:sz w:val="24"/>
          <w:szCs w:val="24"/>
        </w:rPr>
        <w:t>Sales Associate</w:t>
      </w:r>
      <w:r w:rsidRPr="00025984">
        <w:rPr>
          <w:color w:val="322A60" w:themeColor="accent2"/>
          <w:sz w:val="24"/>
          <w:szCs w:val="24"/>
        </w:rPr>
        <w:t xml:space="preserve"> </w:t>
      </w:r>
      <w:r w:rsidRPr="00303899">
        <w:rPr>
          <w:color w:val="000000" w:themeColor="text1"/>
          <w:sz w:val="24"/>
          <w:szCs w:val="24"/>
        </w:rPr>
        <w:t>|</w:t>
      </w:r>
      <w:r w:rsidRPr="0030389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>Sears Roebuck &amp; Holdings</w:t>
      </w:r>
    </w:p>
    <w:p w14:paraId="09F2B4CD" w14:textId="4E4A4404" w:rsidR="00C86064" w:rsidRDefault="00C86064" w:rsidP="00C86064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OCT 2014 – </w:t>
      </w:r>
      <w:r w:rsidR="00AF2939">
        <w:rPr>
          <w:sz w:val="22"/>
          <w:szCs w:val="22"/>
        </w:rPr>
        <w:t>ApR</w:t>
      </w:r>
      <w:r>
        <w:rPr>
          <w:sz w:val="22"/>
          <w:szCs w:val="22"/>
        </w:rPr>
        <w:t xml:space="preserve"> 201</w:t>
      </w:r>
      <w:r w:rsidR="00995D91">
        <w:rPr>
          <w:sz w:val="22"/>
          <w:szCs w:val="22"/>
        </w:rPr>
        <w:t>7</w:t>
      </w:r>
    </w:p>
    <w:p w14:paraId="29DC15AD" w14:textId="443B9614" w:rsidR="00A25860" w:rsidRDefault="00A25860" w:rsidP="00A25860">
      <w:r>
        <w:t>Provided all customers with excellent customer service.</w:t>
      </w:r>
    </w:p>
    <w:p w14:paraId="7B38472A" w14:textId="3CF94C04" w:rsidR="00A25860" w:rsidRDefault="00A25860" w:rsidP="00A25860">
      <w:r>
        <w:t>Assisted shoppers with product availability and location.</w:t>
      </w:r>
    </w:p>
    <w:p w14:paraId="390F14BD" w14:textId="6EED6C87" w:rsidR="00A25860" w:rsidRDefault="00A25860" w:rsidP="00A25860">
      <w:r>
        <w:t>Answered customer phone calls.</w:t>
      </w:r>
    </w:p>
    <w:p w14:paraId="2569620B" w14:textId="7FCDCB23" w:rsidR="00995D91" w:rsidRDefault="00995D91" w:rsidP="00A25860">
      <w:r>
        <w:t>Processed in-store online orders for customers.</w:t>
      </w:r>
    </w:p>
    <w:p w14:paraId="00532DB5" w14:textId="14F70D5B" w:rsidR="00995D91" w:rsidRDefault="00995D91" w:rsidP="00A25860">
      <w:r>
        <w:t>Maintained an efficient check-out process.</w:t>
      </w:r>
    </w:p>
    <w:p w14:paraId="70947479" w14:textId="74DB4863" w:rsidR="00A25860" w:rsidRDefault="00A25860" w:rsidP="00A25860">
      <w:r>
        <w:t xml:space="preserve">Maintained a safe and clean shopping environment </w:t>
      </w:r>
    </w:p>
    <w:p w14:paraId="1B74E631" w14:textId="34EBDCE3" w:rsidR="00A25860" w:rsidRDefault="00A25860" w:rsidP="00A25860">
      <w:r>
        <w:t>Maintained full shelves to drive efficiency.</w:t>
      </w:r>
    </w:p>
    <w:p w14:paraId="515EB70D" w14:textId="0A3A5A60" w:rsidR="00A86957" w:rsidRPr="00565B06" w:rsidRDefault="00A25860" w:rsidP="005E088C">
      <w:r>
        <w:t>Unfortunately</w:t>
      </w:r>
      <w:r w:rsidR="003A7952">
        <w:t>,</w:t>
      </w:r>
      <w:r>
        <w:t xml:space="preserve"> due to the collapse of the company I was laid off.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E06A2F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92FCCE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B6A5094" wp14:editId="68A23666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1978E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BZtYaBYiEAANnNAAAOAAAAAAAAAAAAAAAAAC4C&#10;AABkcnMvZTJvRG9jLnhtbFBLAQItABQABgAIAAAAIQAYauyH2QAAAAMBAAAPAAAAAAAAAAAAAAAA&#10;ALwjAABkcnMvZG93bnJldi54bWxQSwUGAAAAAAQABADzAAAAwiQ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b7b7b [161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9D43BCB" w14:textId="77777777" w:rsidR="00143224" w:rsidRPr="00565B06" w:rsidRDefault="00DC0B83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11FA3248CD8B4D04B7DBA1AE56DEC2AA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9D7C8D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E906372" w14:textId="77777777" w:rsidTr="00565B06">
        <w:tc>
          <w:tcPr>
            <w:tcW w:w="4320" w:type="dxa"/>
          </w:tcPr>
          <w:p w14:paraId="15C5DEAC" w14:textId="0F91D322" w:rsidR="00A86957" w:rsidRDefault="00AB1804" w:rsidP="00F9345C">
            <w:pPr>
              <w:pStyle w:val="ListBullet"/>
            </w:pPr>
            <w:r>
              <w:t>C++</w:t>
            </w:r>
            <w:r w:rsidR="00F9345C">
              <w:t xml:space="preserve"> </w:t>
            </w:r>
          </w:p>
          <w:p w14:paraId="706391ED" w14:textId="2DD00296" w:rsidR="005963CD" w:rsidRDefault="005963CD" w:rsidP="00F9345C">
            <w:pPr>
              <w:pStyle w:val="ListBullet"/>
            </w:pPr>
            <w:r>
              <w:t>Python</w:t>
            </w:r>
          </w:p>
          <w:p w14:paraId="20000E55" w14:textId="55EC6F02" w:rsidR="005963CD" w:rsidRDefault="005963CD" w:rsidP="00F9345C">
            <w:pPr>
              <w:pStyle w:val="ListBullet"/>
            </w:pPr>
            <w:r>
              <w:t>SQL</w:t>
            </w:r>
          </w:p>
          <w:p w14:paraId="6A6B85B4" w14:textId="2EF6BCBC" w:rsidR="001E6CED" w:rsidRDefault="001E6CED" w:rsidP="001E6CED">
            <w:pPr>
              <w:pStyle w:val="ListBullet"/>
            </w:pPr>
            <w:r>
              <w:t>Object-Oriented Programming</w:t>
            </w:r>
          </w:p>
          <w:p w14:paraId="5AB5A5B2" w14:textId="097AE56B" w:rsidR="005963CD" w:rsidRDefault="005963CD" w:rsidP="00F9345C">
            <w:pPr>
              <w:pStyle w:val="ListBullet"/>
            </w:pPr>
            <w:r>
              <w:t>Relational Databases</w:t>
            </w:r>
          </w:p>
          <w:p w14:paraId="4FA72E8E" w14:textId="3883F55A" w:rsidR="00143224" w:rsidRPr="00565B06" w:rsidRDefault="00A86957" w:rsidP="00F9345C">
            <w:pPr>
              <w:pStyle w:val="ListBullet"/>
            </w:pPr>
            <w:r>
              <w:t>HTML &amp; CSS</w:t>
            </w:r>
            <w:r w:rsidR="00F9345C">
              <w:t xml:space="preserve">                                                </w:t>
            </w:r>
          </w:p>
          <w:p w14:paraId="49976A9E" w14:textId="77777777" w:rsidR="00316CE4" w:rsidRDefault="00A86957" w:rsidP="00316CE4">
            <w:pPr>
              <w:pStyle w:val="ListBullet"/>
              <w:spacing w:after="80"/>
            </w:pPr>
            <w:r>
              <w:t>Problem Solving</w:t>
            </w:r>
          </w:p>
          <w:p w14:paraId="54926DFB" w14:textId="1CFDEF07" w:rsidR="00A86957" w:rsidRDefault="00A86957" w:rsidP="005963CD">
            <w:pPr>
              <w:pStyle w:val="ListBullet"/>
              <w:spacing w:after="80"/>
            </w:pPr>
            <w:r>
              <w:t>Leadershi</w:t>
            </w:r>
            <w:r w:rsidR="005963CD">
              <w:t>p</w:t>
            </w:r>
          </w:p>
          <w:p w14:paraId="58845385" w14:textId="189F6AE4" w:rsidR="00A86957" w:rsidRDefault="00A86957" w:rsidP="00316CE4">
            <w:pPr>
              <w:pStyle w:val="ListBullet"/>
              <w:spacing w:after="80"/>
            </w:pPr>
            <w:r>
              <w:t>Adaptive</w:t>
            </w:r>
          </w:p>
          <w:p w14:paraId="36D47E93" w14:textId="370DBEBE" w:rsidR="003D0B13" w:rsidRDefault="003D0B13" w:rsidP="00316CE4">
            <w:pPr>
              <w:pStyle w:val="ListBullet"/>
              <w:spacing w:after="80"/>
            </w:pPr>
            <w:r>
              <w:t>Time Management</w:t>
            </w:r>
          </w:p>
          <w:p w14:paraId="0D8C94E1" w14:textId="77777777" w:rsidR="00A86957" w:rsidRDefault="00A86957" w:rsidP="00316CE4">
            <w:pPr>
              <w:pStyle w:val="ListBullet"/>
              <w:spacing w:after="80"/>
            </w:pPr>
            <w:r>
              <w:t>Critical Thinking</w:t>
            </w:r>
          </w:p>
          <w:p w14:paraId="5BB1E057" w14:textId="0124F3F6" w:rsidR="00A86957" w:rsidRPr="00565B06" w:rsidRDefault="00A86957" w:rsidP="00316CE4">
            <w:pPr>
              <w:pStyle w:val="ListBullet"/>
              <w:spacing w:after="80"/>
            </w:pPr>
            <w:r>
              <w:t>Microsoft Office Tools</w:t>
            </w:r>
          </w:p>
        </w:tc>
        <w:tc>
          <w:tcPr>
            <w:tcW w:w="4320" w:type="dxa"/>
            <w:tcMar>
              <w:left w:w="576" w:type="dxa"/>
            </w:tcMar>
          </w:tcPr>
          <w:p w14:paraId="51F852E1" w14:textId="77777777" w:rsidR="00F904FC" w:rsidRPr="00565B06" w:rsidRDefault="00F904FC" w:rsidP="00AB5530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BD38AC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443E0D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0DD1FB" wp14:editId="573D456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B00EC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I2F&#10;m7fJEAAA9ngAAA4AAAAAAAAAAAAAAAAALgIAAGRycy9lMm9Eb2MueG1sUEsBAi0AFAAGAAgAAAAh&#10;ABhq7IfZAAAAAwEAAA8AAAAAAAAAAAAAAAAAIxMAAGRycy9kb3ducmV2LnhtbFBLBQYAAAAABAAE&#10;APMAAAAp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b7b7b [161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B162698" w14:textId="77777777" w:rsidR="00AC7C34" w:rsidRPr="00303899" w:rsidRDefault="009D7C8D" w:rsidP="00AD6216">
            <w:pPr>
              <w:pStyle w:val="Heading1"/>
              <w:outlineLvl w:val="0"/>
              <w:rPr>
                <w:sz w:val="28"/>
                <w:szCs w:val="28"/>
              </w:rPr>
            </w:pPr>
            <w:r w:rsidRPr="009D7C8D">
              <w:rPr>
                <w:sz w:val="28"/>
                <w:szCs w:val="28"/>
              </w:rPr>
              <w:t>Involvement</w:t>
            </w:r>
          </w:p>
        </w:tc>
      </w:tr>
    </w:tbl>
    <w:p w14:paraId="1D7FF459" w14:textId="2D5A5796" w:rsidR="007A0F44" w:rsidRDefault="00691EAD" w:rsidP="00A46314">
      <w:pPr>
        <w:pStyle w:val="ListParagraph"/>
        <w:numPr>
          <w:ilvl w:val="0"/>
          <w:numId w:val="16"/>
        </w:numPr>
      </w:pPr>
      <w:r>
        <w:t>Proud member of HacKSU at Kent State University</w:t>
      </w:r>
      <w:r w:rsidR="00A86957">
        <w:t xml:space="preserve"> </w:t>
      </w:r>
    </w:p>
    <w:p w14:paraId="607D3FD8" w14:textId="770BC036" w:rsidR="00A86957" w:rsidRDefault="00A86957" w:rsidP="00A46314">
      <w:pPr>
        <w:pStyle w:val="ListParagraph"/>
        <w:numPr>
          <w:ilvl w:val="0"/>
          <w:numId w:val="16"/>
        </w:numPr>
      </w:pPr>
      <w:r>
        <w:t>Proud Member of The National Society of Black Engineers at Kent State University</w:t>
      </w:r>
    </w:p>
    <w:p w14:paraId="50CDBE11" w14:textId="77777777" w:rsidR="00A46314" w:rsidRDefault="00A46314" w:rsidP="00A46314">
      <w:pPr>
        <w:pStyle w:val="ListParagraph"/>
        <w:numPr>
          <w:ilvl w:val="0"/>
          <w:numId w:val="16"/>
        </w:numPr>
      </w:pPr>
      <w:r>
        <w:t>Spring 2019 Intramural Basketball at Kent State University</w:t>
      </w:r>
    </w:p>
    <w:p w14:paraId="000173D0" w14:textId="77777777" w:rsidR="00A46314" w:rsidRPr="00565B06" w:rsidRDefault="00A46314" w:rsidP="00A46314">
      <w:pPr>
        <w:pStyle w:val="ListParagraph"/>
        <w:numPr>
          <w:ilvl w:val="0"/>
          <w:numId w:val="16"/>
        </w:numPr>
      </w:pPr>
      <w:r>
        <w:t>Student of the Business Management LLP at the University of Kentucky</w:t>
      </w:r>
    </w:p>
    <w:sectPr w:rsidR="00A4631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5790D" w14:textId="77777777" w:rsidR="00DC0B83" w:rsidRDefault="00DC0B83" w:rsidP="00F534FB">
      <w:pPr>
        <w:spacing w:after="0"/>
      </w:pPr>
      <w:r>
        <w:separator/>
      </w:r>
    </w:p>
  </w:endnote>
  <w:endnote w:type="continuationSeparator" w:id="0">
    <w:p w14:paraId="7DD8E380" w14:textId="77777777" w:rsidR="00DC0B83" w:rsidRDefault="00DC0B8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5BBE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6DCC1" w14:textId="77777777" w:rsidR="00DC0B83" w:rsidRDefault="00DC0B83" w:rsidP="00F534FB">
      <w:pPr>
        <w:spacing w:after="0"/>
      </w:pPr>
      <w:r>
        <w:separator/>
      </w:r>
    </w:p>
  </w:footnote>
  <w:footnote w:type="continuationSeparator" w:id="0">
    <w:p w14:paraId="6A44988D" w14:textId="77777777" w:rsidR="00DC0B83" w:rsidRDefault="00DC0B8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EAFC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9559995" wp14:editId="23F1B50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B6E07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" fillcolor="white [3212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EAB8283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22A60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66D6C"/>
    <w:multiLevelType w:val="hybridMultilevel"/>
    <w:tmpl w:val="3F340D30"/>
    <w:lvl w:ilvl="0" w:tplc="5F0E04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2A60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85"/>
    <w:rsid w:val="00002750"/>
    <w:rsid w:val="00004D4E"/>
    <w:rsid w:val="00011895"/>
    <w:rsid w:val="00013818"/>
    <w:rsid w:val="00024730"/>
    <w:rsid w:val="00025984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27D7"/>
    <w:rsid w:val="00075B13"/>
    <w:rsid w:val="00092692"/>
    <w:rsid w:val="00096203"/>
    <w:rsid w:val="000A0229"/>
    <w:rsid w:val="000E14A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68ED"/>
    <w:rsid w:val="001B720C"/>
    <w:rsid w:val="001C0DEE"/>
    <w:rsid w:val="001C3957"/>
    <w:rsid w:val="001C46E5"/>
    <w:rsid w:val="001E08A4"/>
    <w:rsid w:val="001E2D87"/>
    <w:rsid w:val="001E6CED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56FB"/>
    <w:rsid w:val="00297ED0"/>
    <w:rsid w:val="002A4EDA"/>
    <w:rsid w:val="002B01E3"/>
    <w:rsid w:val="002B3FC8"/>
    <w:rsid w:val="002D28CF"/>
    <w:rsid w:val="002F10E7"/>
    <w:rsid w:val="002F69E4"/>
    <w:rsid w:val="00300A98"/>
    <w:rsid w:val="00303899"/>
    <w:rsid w:val="0030471C"/>
    <w:rsid w:val="0030724A"/>
    <w:rsid w:val="00316CE4"/>
    <w:rsid w:val="00323C3F"/>
    <w:rsid w:val="0032423C"/>
    <w:rsid w:val="003279A4"/>
    <w:rsid w:val="00337114"/>
    <w:rsid w:val="0035004C"/>
    <w:rsid w:val="003571C8"/>
    <w:rsid w:val="00370707"/>
    <w:rsid w:val="00383057"/>
    <w:rsid w:val="0039703C"/>
    <w:rsid w:val="003974BB"/>
    <w:rsid w:val="003A091E"/>
    <w:rsid w:val="003A7952"/>
    <w:rsid w:val="003D0B13"/>
    <w:rsid w:val="003D1F1D"/>
    <w:rsid w:val="003E5D64"/>
    <w:rsid w:val="00403149"/>
    <w:rsid w:val="004037EF"/>
    <w:rsid w:val="00405BAD"/>
    <w:rsid w:val="004113D8"/>
    <w:rsid w:val="00416463"/>
    <w:rsid w:val="00422FBA"/>
    <w:rsid w:val="00423827"/>
    <w:rsid w:val="0043704A"/>
    <w:rsid w:val="00437B8B"/>
    <w:rsid w:val="00451353"/>
    <w:rsid w:val="00465113"/>
    <w:rsid w:val="00467F3F"/>
    <w:rsid w:val="004727C2"/>
    <w:rsid w:val="00476144"/>
    <w:rsid w:val="004915EA"/>
    <w:rsid w:val="0049470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63CD"/>
    <w:rsid w:val="005A459B"/>
    <w:rsid w:val="005A74EC"/>
    <w:rsid w:val="005B3D67"/>
    <w:rsid w:val="005B437C"/>
    <w:rsid w:val="005D0108"/>
    <w:rsid w:val="005E088C"/>
    <w:rsid w:val="005E6E43"/>
    <w:rsid w:val="005F4455"/>
    <w:rsid w:val="005F5EFE"/>
    <w:rsid w:val="006104FF"/>
    <w:rsid w:val="00612C6F"/>
    <w:rsid w:val="00614B7C"/>
    <w:rsid w:val="0062239B"/>
    <w:rsid w:val="00625B8A"/>
    <w:rsid w:val="00644D4E"/>
    <w:rsid w:val="00646D01"/>
    <w:rsid w:val="00654CD8"/>
    <w:rsid w:val="00663536"/>
    <w:rsid w:val="006648D4"/>
    <w:rsid w:val="00673F18"/>
    <w:rsid w:val="00675C39"/>
    <w:rsid w:val="00676CEB"/>
    <w:rsid w:val="00683A86"/>
    <w:rsid w:val="00691EAD"/>
    <w:rsid w:val="0069300B"/>
    <w:rsid w:val="006A4C72"/>
    <w:rsid w:val="006C17C2"/>
    <w:rsid w:val="006D2585"/>
    <w:rsid w:val="006D65F8"/>
    <w:rsid w:val="006F4D23"/>
    <w:rsid w:val="006F7A2B"/>
    <w:rsid w:val="00702373"/>
    <w:rsid w:val="007175B9"/>
    <w:rsid w:val="007215A9"/>
    <w:rsid w:val="007253E8"/>
    <w:rsid w:val="007260A0"/>
    <w:rsid w:val="00735140"/>
    <w:rsid w:val="0073645E"/>
    <w:rsid w:val="007366E5"/>
    <w:rsid w:val="00745196"/>
    <w:rsid w:val="00755346"/>
    <w:rsid w:val="00771FEB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240E2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E5884"/>
    <w:rsid w:val="008F4532"/>
    <w:rsid w:val="00932470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D91"/>
    <w:rsid w:val="009A3F4C"/>
    <w:rsid w:val="009B470D"/>
    <w:rsid w:val="009B4952"/>
    <w:rsid w:val="009C63EE"/>
    <w:rsid w:val="009D0878"/>
    <w:rsid w:val="009D449D"/>
    <w:rsid w:val="009D7C8D"/>
    <w:rsid w:val="009E0C01"/>
    <w:rsid w:val="009E1A6E"/>
    <w:rsid w:val="009E62E6"/>
    <w:rsid w:val="009E65EC"/>
    <w:rsid w:val="009F2058"/>
    <w:rsid w:val="009F391D"/>
    <w:rsid w:val="00A1144C"/>
    <w:rsid w:val="00A1329C"/>
    <w:rsid w:val="00A25023"/>
    <w:rsid w:val="00A25860"/>
    <w:rsid w:val="00A2760D"/>
    <w:rsid w:val="00A42CE4"/>
    <w:rsid w:val="00A46314"/>
    <w:rsid w:val="00A531E2"/>
    <w:rsid w:val="00A569D8"/>
    <w:rsid w:val="00A56B81"/>
    <w:rsid w:val="00A6314E"/>
    <w:rsid w:val="00A77B4D"/>
    <w:rsid w:val="00A8052D"/>
    <w:rsid w:val="00A86957"/>
    <w:rsid w:val="00A9077F"/>
    <w:rsid w:val="00AA04BD"/>
    <w:rsid w:val="00AA276C"/>
    <w:rsid w:val="00AB1804"/>
    <w:rsid w:val="00AB5530"/>
    <w:rsid w:val="00AB673E"/>
    <w:rsid w:val="00AC7C34"/>
    <w:rsid w:val="00AD034A"/>
    <w:rsid w:val="00AD121E"/>
    <w:rsid w:val="00AD518A"/>
    <w:rsid w:val="00AD6216"/>
    <w:rsid w:val="00AE2F61"/>
    <w:rsid w:val="00AE313B"/>
    <w:rsid w:val="00AE7650"/>
    <w:rsid w:val="00AF2939"/>
    <w:rsid w:val="00B112B1"/>
    <w:rsid w:val="00B1221A"/>
    <w:rsid w:val="00B204FE"/>
    <w:rsid w:val="00B20723"/>
    <w:rsid w:val="00B25746"/>
    <w:rsid w:val="00B47E1E"/>
    <w:rsid w:val="00B50C14"/>
    <w:rsid w:val="00B54661"/>
    <w:rsid w:val="00B55487"/>
    <w:rsid w:val="00B763B5"/>
    <w:rsid w:val="00B90654"/>
    <w:rsid w:val="00B91175"/>
    <w:rsid w:val="00BA71B3"/>
    <w:rsid w:val="00BB34BE"/>
    <w:rsid w:val="00BC0E1A"/>
    <w:rsid w:val="00BC0F54"/>
    <w:rsid w:val="00BC1472"/>
    <w:rsid w:val="00BD2DD6"/>
    <w:rsid w:val="00BD55EE"/>
    <w:rsid w:val="00C0155C"/>
    <w:rsid w:val="00C3233C"/>
    <w:rsid w:val="00C3763A"/>
    <w:rsid w:val="00C4252F"/>
    <w:rsid w:val="00C60281"/>
    <w:rsid w:val="00C75ED7"/>
    <w:rsid w:val="00C779DA"/>
    <w:rsid w:val="00C814F7"/>
    <w:rsid w:val="00C81C04"/>
    <w:rsid w:val="00C86064"/>
    <w:rsid w:val="00C91B4B"/>
    <w:rsid w:val="00C93DE1"/>
    <w:rsid w:val="00CA1ED0"/>
    <w:rsid w:val="00CA2E0A"/>
    <w:rsid w:val="00CB3192"/>
    <w:rsid w:val="00CC1E5C"/>
    <w:rsid w:val="00CD1043"/>
    <w:rsid w:val="00CD6269"/>
    <w:rsid w:val="00CE2C76"/>
    <w:rsid w:val="00CF284B"/>
    <w:rsid w:val="00D046EF"/>
    <w:rsid w:val="00D22E33"/>
    <w:rsid w:val="00D35A24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C06DD"/>
    <w:rsid w:val="00DC0B83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61F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0CF9"/>
    <w:rsid w:val="00EA64B8"/>
    <w:rsid w:val="00EE0848"/>
    <w:rsid w:val="00EE16FC"/>
    <w:rsid w:val="00F03B1E"/>
    <w:rsid w:val="00F03F2C"/>
    <w:rsid w:val="00F1202D"/>
    <w:rsid w:val="00F217AB"/>
    <w:rsid w:val="00F35A06"/>
    <w:rsid w:val="00F435D3"/>
    <w:rsid w:val="00F43E70"/>
    <w:rsid w:val="00F46425"/>
    <w:rsid w:val="00F5078D"/>
    <w:rsid w:val="00F534FB"/>
    <w:rsid w:val="00F56FFE"/>
    <w:rsid w:val="00F904FC"/>
    <w:rsid w:val="00F92AB7"/>
    <w:rsid w:val="00F9345C"/>
    <w:rsid w:val="00F935BF"/>
    <w:rsid w:val="00F94EB5"/>
    <w:rsid w:val="00FA4359"/>
    <w:rsid w:val="00FA4C84"/>
    <w:rsid w:val="00FB0F18"/>
    <w:rsid w:val="00FE162E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6C9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4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sh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7F1AFF932948248152102FE869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A77ED-1D7F-4E84-AEC7-1791E478BDAA}"/>
      </w:docPartPr>
      <w:docPartBody>
        <w:p w:rsidR="0037529E" w:rsidRDefault="00180851">
          <w:pPr>
            <w:pStyle w:val="8D7F1AFF932948248152102FE8696401"/>
          </w:pPr>
          <w:r w:rsidRPr="00D85CA4">
            <w:t>Objective</w:t>
          </w:r>
        </w:p>
      </w:docPartBody>
    </w:docPart>
    <w:docPart>
      <w:docPartPr>
        <w:name w:val="5C8AFA3CE3CA42D5B624B8D827DC9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0340E-2A63-4536-9800-BFE892B90377}"/>
      </w:docPartPr>
      <w:docPartBody>
        <w:p w:rsidR="0037529E" w:rsidRDefault="00180851">
          <w:pPr>
            <w:pStyle w:val="5C8AFA3CE3CA42D5B624B8D827DC9BBE"/>
          </w:pPr>
          <w:r w:rsidRPr="00565B06">
            <w:t>Education</w:t>
          </w:r>
        </w:p>
      </w:docPartBody>
    </w:docPart>
    <w:docPart>
      <w:docPartPr>
        <w:name w:val="D1DD572F1D304F63B9A2EBA606D59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E6F6F-65E9-4B37-9B56-0800E44D7827}"/>
      </w:docPartPr>
      <w:docPartBody>
        <w:p w:rsidR="0037529E" w:rsidRDefault="00180851">
          <w:pPr>
            <w:pStyle w:val="D1DD572F1D304F63B9A2EBA606D59E2B"/>
          </w:pPr>
          <w:r w:rsidRPr="00565B06">
            <w:t>Experience</w:t>
          </w:r>
        </w:p>
      </w:docPartBody>
    </w:docPart>
    <w:docPart>
      <w:docPartPr>
        <w:name w:val="11FA3248CD8B4D04B7DBA1AE56DEC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0283-FE15-459F-BEAB-CBC07AA6B763}"/>
      </w:docPartPr>
      <w:docPartBody>
        <w:p w:rsidR="0037529E" w:rsidRDefault="00180851">
          <w:pPr>
            <w:pStyle w:val="11FA3248CD8B4D04B7DBA1AE56DEC2AA"/>
          </w:pPr>
          <w:r w:rsidRPr="00565B06">
            <w:t>Skills</w:t>
          </w:r>
        </w:p>
      </w:docPartBody>
    </w:docPart>
    <w:docPart>
      <w:docPartPr>
        <w:name w:val="3FF179EFD7754DCC93F2EB4CF94A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48F40-1C55-40A0-A117-72521735F434}"/>
      </w:docPartPr>
      <w:docPartBody>
        <w:p w:rsidR="0037529E" w:rsidRDefault="008510D7" w:rsidP="008510D7">
          <w:pPr>
            <w:pStyle w:val="3FF179EFD7754DCC93F2EB4CF94AA066"/>
          </w:pPr>
          <w:r w:rsidRPr="009D0878">
            <w:t>Address</w:t>
          </w:r>
        </w:p>
      </w:docPartBody>
    </w:docPart>
    <w:docPart>
      <w:docPartPr>
        <w:name w:val="206A29547B0F460D814B74C899439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8BFA3-5EBE-47EA-93E9-72E031A25030}"/>
      </w:docPartPr>
      <w:docPartBody>
        <w:p w:rsidR="0037529E" w:rsidRDefault="008510D7" w:rsidP="008510D7">
          <w:pPr>
            <w:pStyle w:val="206A29547B0F460D814B74C899439B8E"/>
          </w:pPr>
          <w:r w:rsidRPr="009D0878">
            <w:t>Email</w:t>
          </w:r>
        </w:p>
      </w:docPartBody>
    </w:docPart>
    <w:docPart>
      <w:docPartPr>
        <w:name w:val="A2B65A4A01994DE6B4B85F9151C15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CB4FF-1C4B-49A3-99D3-CA4B3B9CA2E9}"/>
      </w:docPartPr>
      <w:docPartBody>
        <w:p w:rsidR="0037529E" w:rsidRDefault="008510D7" w:rsidP="008510D7">
          <w:pPr>
            <w:pStyle w:val="A2B65A4A01994DE6B4B85F9151C15F6B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7"/>
    <w:rsid w:val="000B2184"/>
    <w:rsid w:val="00180851"/>
    <w:rsid w:val="00300335"/>
    <w:rsid w:val="00333BC3"/>
    <w:rsid w:val="0037529E"/>
    <w:rsid w:val="00544607"/>
    <w:rsid w:val="007F5398"/>
    <w:rsid w:val="008510D7"/>
    <w:rsid w:val="009C0851"/>
    <w:rsid w:val="00E23F26"/>
    <w:rsid w:val="00FA68AC"/>
    <w:rsid w:val="00FE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AF2EB631FB4FB3B023682CD07B2846">
    <w:name w:val="C3AF2EB631FB4FB3B023682CD07B2846"/>
  </w:style>
  <w:style w:type="paragraph" w:customStyle="1" w:styleId="940D7C3656AC4347B2D3573737D049DD">
    <w:name w:val="940D7C3656AC4347B2D3573737D049DD"/>
  </w:style>
  <w:style w:type="paragraph" w:customStyle="1" w:styleId="E2A4AFED6E2248188CA9A6E5AD0F0B41">
    <w:name w:val="E2A4AFED6E2248188CA9A6E5AD0F0B41"/>
  </w:style>
  <w:style w:type="paragraph" w:customStyle="1" w:styleId="2A7AB4ABF8554AEF80C21C754B8A9B23">
    <w:name w:val="2A7AB4ABF8554AEF80C21C754B8A9B23"/>
  </w:style>
  <w:style w:type="paragraph" w:customStyle="1" w:styleId="805AC9DD06FA49B99E2538178F55B0C2">
    <w:name w:val="805AC9DD06FA49B99E2538178F55B0C2"/>
  </w:style>
  <w:style w:type="paragraph" w:customStyle="1" w:styleId="455737459D41493A995B8A9C4A801955">
    <w:name w:val="455737459D41493A995B8A9C4A801955"/>
  </w:style>
  <w:style w:type="paragraph" w:customStyle="1" w:styleId="4D91806AEAA64F3092282ADA04376F06">
    <w:name w:val="4D91806AEAA64F3092282ADA04376F06"/>
  </w:style>
  <w:style w:type="paragraph" w:customStyle="1" w:styleId="8D7F1AFF932948248152102FE8696401">
    <w:name w:val="8D7F1AFF932948248152102FE8696401"/>
  </w:style>
  <w:style w:type="paragraph" w:customStyle="1" w:styleId="FFCEB31A6EEB4461AF0E8F78EE222C2A">
    <w:name w:val="FFCEB31A6EEB4461AF0E8F78EE222C2A"/>
  </w:style>
  <w:style w:type="paragraph" w:customStyle="1" w:styleId="5C8AFA3CE3CA42D5B624B8D827DC9BBE">
    <w:name w:val="5C8AFA3CE3CA42D5B624B8D827DC9BBE"/>
  </w:style>
  <w:style w:type="paragraph" w:customStyle="1" w:styleId="F6683AA3ACBD472882F8A8B61A893F1B">
    <w:name w:val="F6683AA3ACBD472882F8A8B61A893F1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1992979C5F248E38BA13CA4272672B2">
    <w:name w:val="E1992979C5F248E38BA13CA4272672B2"/>
  </w:style>
  <w:style w:type="paragraph" w:customStyle="1" w:styleId="CE0083ABF4FB419FB13B99D0DDCD57C2">
    <w:name w:val="CE0083ABF4FB419FB13B99D0DDCD57C2"/>
  </w:style>
  <w:style w:type="paragraph" w:customStyle="1" w:styleId="B9285DB68BB347FA8B2B49856729F653">
    <w:name w:val="B9285DB68BB347FA8B2B49856729F653"/>
  </w:style>
  <w:style w:type="paragraph" w:customStyle="1" w:styleId="35154E6DD7BC460CB427C803AFE77664">
    <w:name w:val="35154E6DD7BC460CB427C803AFE77664"/>
  </w:style>
  <w:style w:type="paragraph" w:customStyle="1" w:styleId="2A9375505BD643ACAE97DDBF59E415B3">
    <w:name w:val="2A9375505BD643ACAE97DDBF59E415B3"/>
  </w:style>
  <w:style w:type="paragraph" w:customStyle="1" w:styleId="3565437C4EC547068292D369D2BE7857">
    <w:name w:val="3565437C4EC547068292D369D2BE7857"/>
  </w:style>
  <w:style w:type="paragraph" w:customStyle="1" w:styleId="3828DCD6DE8B4C7BAC142DDC574900CA">
    <w:name w:val="3828DCD6DE8B4C7BAC142DDC574900CA"/>
  </w:style>
  <w:style w:type="paragraph" w:customStyle="1" w:styleId="9E40727C34F04500B4F8EDCD42113CE8">
    <w:name w:val="9E40727C34F04500B4F8EDCD42113CE8"/>
  </w:style>
  <w:style w:type="paragraph" w:customStyle="1" w:styleId="D54D881D6A00498ABF7EC23008282E93">
    <w:name w:val="D54D881D6A00498ABF7EC23008282E93"/>
  </w:style>
  <w:style w:type="paragraph" w:customStyle="1" w:styleId="D1DD572F1D304F63B9A2EBA606D59E2B">
    <w:name w:val="D1DD572F1D304F63B9A2EBA606D59E2B"/>
  </w:style>
  <w:style w:type="paragraph" w:customStyle="1" w:styleId="A18D13F0D2174102BAE07C31195A9649">
    <w:name w:val="A18D13F0D2174102BAE07C31195A9649"/>
  </w:style>
  <w:style w:type="paragraph" w:customStyle="1" w:styleId="92F9B4B40DAA4388B3997369B513ED75">
    <w:name w:val="92F9B4B40DAA4388B3997369B513ED75"/>
  </w:style>
  <w:style w:type="paragraph" w:customStyle="1" w:styleId="7FFFD6ECBB754E4F9B91DBAD037C83A6">
    <w:name w:val="7FFFD6ECBB754E4F9B91DBAD037C83A6"/>
  </w:style>
  <w:style w:type="paragraph" w:customStyle="1" w:styleId="397D9D7A5E1141B686753220353A71FC">
    <w:name w:val="397D9D7A5E1141B686753220353A71FC"/>
  </w:style>
  <w:style w:type="paragraph" w:customStyle="1" w:styleId="C941459E51464E4EA8DE2052A0ABD58B">
    <w:name w:val="C941459E51464E4EA8DE2052A0ABD58B"/>
  </w:style>
  <w:style w:type="paragraph" w:customStyle="1" w:styleId="6C209EA49D9D4C738179EEB185CB3E62">
    <w:name w:val="6C209EA49D9D4C738179EEB185CB3E62"/>
  </w:style>
  <w:style w:type="paragraph" w:customStyle="1" w:styleId="37E87E8490DD4AD0A7AE2D7517135722">
    <w:name w:val="37E87E8490DD4AD0A7AE2D7517135722"/>
  </w:style>
  <w:style w:type="paragraph" w:customStyle="1" w:styleId="6E7A985F53E441B588B0CA300024BCA8">
    <w:name w:val="6E7A985F53E441B588B0CA300024BCA8"/>
  </w:style>
  <w:style w:type="paragraph" w:customStyle="1" w:styleId="2B6B75372DF5476BB74AF56ACCB7374F">
    <w:name w:val="2B6B75372DF5476BB74AF56ACCB7374F"/>
  </w:style>
  <w:style w:type="paragraph" w:customStyle="1" w:styleId="E76D17E7AFB542378197ED26B034D3AE">
    <w:name w:val="E76D17E7AFB542378197ED26B034D3AE"/>
  </w:style>
  <w:style w:type="paragraph" w:customStyle="1" w:styleId="11FA3248CD8B4D04B7DBA1AE56DEC2AA">
    <w:name w:val="11FA3248CD8B4D04B7DBA1AE56DEC2AA"/>
  </w:style>
  <w:style w:type="paragraph" w:customStyle="1" w:styleId="13380301110242EC97A91B499E4BE4F0">
    <w:name w:val="13380301110242EC97A91B499E4BE4F0"/>
  </w:style>
  <w:style w:type="paragraph" w:customStyle="1" w:styleId="D8C022A066C64EAF9F54A1411B62C071">
    <w:name w:val="D8C022A066C64EAF9F54A1411B62C071"/>
  </w:style>
  <w:style w:type="paragraph" w:customStyle="1" w:styleId="4D38C5EB96084A55A9C28D23368A5812">
    <w:name w:val="4D38C5EB96084A55A9C28D23368A5812"/>
  </w:style>
  <w:style w:type="paragraph" w:customStyle="1" w:styleId="EDA5FEE413A9457EB6D8358B6333BDC2">
    <w:name w:val="EDA5FEE413A9457EB6D8358B6333BDC2"/>
  </w:style>
  <w:style w:type="paragraph" w:customStyle="1" w:styleId="FE8FA0C2AD134DF4937A8C2CF9D53E0D">
    <w:name w:val="FE8FA0C2AD134DF4937A8C2CF9D53E0D"/>
  </w:style>
  <w:style w:type="paragraph" w:customStyle="1" w:styleId="E9A7C2C4E31940E4AA068E61860E0367">
    <w:name w:val="E9A7C2C4E31940E4AA068E61860E0367"/>
  </w:style>
  <w:style w:type="paragraph" w:customStyle="1" w:styleId="F553B6F6355C423CBF81CB9E5E090957">
    <w:name w:val="F553B6F6355C423CBF81CB9E5E090957"/>
  </w:style>
  <w:style w:type="paragraph" w:customStyle="1" w:styleId="2FAAA01A098B44BEA7D2DA96A66FAFF1">
    <w:name w:val="2FAAA01A098B44BEA7D2DA96A66FAFF1"/>
    <w:rsid w:val="008510D7"/>
  </w:style>
  <w:style w:type="paragraph" w:customStyle="1" w:styleId="5899222ADA1D458EB9C8380A1D701F00">
    <w:name w:val="5899222ADA1D458EB9C8380A1D701F00"/>
    <w:rsid w:val="008510D7"/>
  </w:style>
  <w:style w:type="paragraph" w:customStyle="1" w:styleId="93E627E6833F403FA204FCCA7B19C609">
    <w:name w:val="93E627E6833F403FA204FCCA7B19C609"/>
    <w:rsid w:val="008510D7"/>
  </w:style>
  <w:style w:type="paragraph" w:customStyle="1" w:styleId="A4608464DFE248278986B64E40310EC3">
    <w:name w:val="A4608464DFE248278986B64E40310EC3"/>
    <w:rsid w:val="008510D7"/>
  </w:style>
  <w:style w:type="paragraph" w:customStyle="1" w:styleId="E955D0C2D6154D298B6726BEC42B9FD3">
    <w:name w:val="E955D0C2D6154D298B6726BEC42B9FD3"/>
    <w:rsid w:val="008510D7"/>
  </w:style>
  <w:style w:type="paragraph" w:customStyle="1" w:styleId="735336978E7143EFA61D2B568315B483">
    <w:name w:val="735336978E7143EFA61D2B568315B483"/>
    <w:rsid w:val="008510D7"/>
  </w:style>
  <w:style w:type="paragraph" w:customStyle="1" w:styleId="A8446D7CDED6497FA0994B21B585E364">
    <w:name w:val="A8446D7CDED6497FA0994B21B585E364"/>
    <w:rsid w:val="008510D7"/>
  </w:style>
  <w:style w:type="paragraph" w:customStyle="1" w:styleId="DF78367041844AC2BB27DE2F2ED7B462">
    <w:name w:val="DF78367041844AC2BB27DE2F2ED7B462"/>
    <w:rsid w:val="008510D7"/>
  </w:style>
  <w:style w:type="paragraph" w:customStyle="1" w:styleId="C8178426C68A4F319B8BF4A07FB439AA">
    <w:name w:val="C8178426C68A4F319B8BF4A07FB439AA"/>
    <w:rsid w:val="008510D7"/>
  </w:style>
  <w:style w:type="paragraph" w:customStyle="1" w:styleId="75368FB94A194C9996E537968354C887">
    <w:name w:val="75368FB94A194C9996E537968354C887"/>
    <w:rsid w:val="008510D7"/>
  </w:style>
  <w:style w:type="paragraph" w:customStyle="1" w:styleId="54D934065454432389A5F786811758FB">
    <w:name w:val="54D934065454432389A5F786811758FB"/>
    <w:rsid w:val="008510D7"/>
  </w:style>
  <w:style w:type="paragraph" w:customStyle="1" w:styleId="09DD5CF8BF074BCD97AD6CD7C627131F">
    <w:name w:val="09DD5CF8BF074BCD97AD6CD7C627131F"/>
    <w:rsid w:val="008510D7"/>
  </w:style>
  <w:style w:type="paragraph" w:customStyle="1" w:styleId="F49FC24CE81F48CBAF563E461B53239D">
    <w:name w:val="F49FC24CE81F48CBAF563E461B53239D"/>
    <w:rsid w:val="008510D7"/>
  </w:style>
  <w:style w:type="paragraph" w:customStyle="1" w:styleId="55D4159E036B4C3F8FDF4F8604BA3399">
    <w:name w:val="55D4159E036B4C3F8FDF4F8604BA3399"/>
    <w:rsid w:val="008510D7"/>
  </w:style>
  <w:style w:type="paragraph" w:customStyle="1" w:styleId="0E5E856363D248A090FBAC1E059C4608">
    <w:name w:val="0E5E856363D248A090FBAC1E059C4608"/>
    <w:rsid w:val="008510D7"/>
  </w:style>
  <w:style w:type="paragraph" w:customStyle="1" w:styleId="70E7FEFBB67D44308EAC7FBB19F43888">
    <w:name w:val="70E7FEFBB67D44308EAC7FBB19F43888"/>
    <w:rsid w:val="008510D7"/>
  </w:style>
  <w:style w:type="paragraph" w:customStyle="1" w:styleId="11B17CA9E3E64BD78E0AC07957971570">
    <w:name w:val="11B17CA9E3E64BD78E0AC07957971570"/>
    <w:rsid w:val="008510D7"/>
  </w:style>
  <w:style w:type="paragraph" w:customStyle="1" w:styleId="9B34DB998719424FA149B014637CABF7">
    <w:name w:val="9B34DB998719424FA149B014637CABF7"/>
    <w:rsid w:val="008510D7"/>
  </w:style>
  <w:style w:type="paragraph" w:customStyle="1" w:styleId="A68F0F207D0748DE9EB9A4695C5ECF8F">
    <w:name w:val="A68F0F207D0748DE9EB9A4695C5ECF8F"/>
    <w:rsid w:val="008510D7"/>
  </w:style>
  <w:style w:type="paragraph" w:customStyle="1" w:styleId="9C5F38A3C14D4226944BF1C38D346AE8">
    <w:name w:val="9C5F38A3C14D4226944BF1C38D346AE8"/>
    <w:rsid w:val="008510D7"/>
  </w:style>
  <w:style w:type="paragraph" w:customStyle="1" w:styleId="E101AA1BA5E24130844518D70F2CFDEA">
    <w:name w:val="E101AA1BA5E24130844518D70F2CFDEA"/>
    <w:rsid w:val="008510D7"/>
  </w:style>
  <w:style w:type="paragraph" w:customStyle="1" w:styleId="BEBE4B2F1C634F5B8B5918D0889B5D73">
    <w:name w:val="BEBE4B2F1C634F5B8B5918D0889B5D73"/>
    <w:rsid w:val="008510D7"/>
  </w:style>
  <w:style w:type="paragraph" w:customStyle="1" w:styleId="957C0B0C81F844308179B400B12D164D">
    <w:name w:val="957C0B0C81F844308179B400B12D164D"/>
    <w:rsid w:val="008510D7"/>
  </w:style>
  <w:style w:type="paragraph" w:customStyle="1" w:styleId="B59C98E94B60428C9E0EF6499CADB0A7">
    <w:name w:val="B59C98E94B60428C9E0EF6499CADB0A7"/>
    <w:rsid w:val="008510D7"/>
  </w:style>
  <w:style w:type="paragraph" w:customStyle="1" w:styleId="C97A5E76DA364FF7AC87C5A3FBA701E4">
    <w:name w:val="C97A5E76DA364FF7AC87C5A3FBA701E4"/>
    <w:rsid w:val="008510D7"/>
  </w:style>
  <w:style w:type="paragraph" w:customStyle="1" w:styleId="2A1578B8DCCF435094FE75E8D17547B2">
    <w:name w:val="2A1578B8DCCF435094FE75E8D17547B2"/>
    <w:rsid w:val="008510D7"/>
  </w:style>
  <w:style w:type="paragraph" w:customStyle="1" w:styleId="E74411FB92274DA9B09A0EB5767BFF1F">
    <w:name w:val="E74411FB92274DA9B09A0EB5767BFF1F"/>
    <w:rsid w:val="008510D7"/>
  </w:style>
  <w:style w:type="paragraph" w:customStyle="1" w:styleId="3FF179EFD7754DCC93F2EB4CF94AA066">
    <w:name w:val="3FF179EFD7754DCC93F2EB4CF94AA066"/>
    <w:rsid w:val="008510D7"/>
  </w:style>
  <w:style w:type="paragraph" w:customStyle="1" w:styleId="627BF6AE71264F77BC3722640CC615D8">
    <w:name w:val="627BF6AE71264F77BC3722640CC615D8"/>
    <w:rsid w:val="008510D7"/>
  </w:style>
  <w:style w:type="paragraph" w:customStyle="1" w:styleId="206A29547B0F460D814B74C899439B8E">
    <w:name w:val="206A29547B0F460D814B74C899439B8E"/>
    <w:rsid w:val="008510D7"/>
  </w:style>
  <w:style w:type="paragraph" w:customStyle="1" w:styleId="A2B65A4A01994DE6B4B85F9151C15F6B">
    <w:name w:val="A2B65A4A01994DE6B4B85F9151C15F6B"/>
    <w:rsid w:val="008510D7"/>
  </w:style>
  <w:style w:type="paragraph" w:customStyle="1" w:styleId="189A473D738B41009C40AAB6F4D1A461">
    <w:name w:val="189A473D738B41009C40AAB6F4D1A461"/>
    <w:rsid w:val="008510D7"/>
  </w:style>
  <w:style w:type="paragraph" w:customStyle="1" w:styleId="35BDEBD1DE4D477E8861C4F3716A1CF2">
    <w:name w:val="35BDEBD1DE4D477E8861C4F3716A1CF2"/>
    <w:rsid w:val="008510D7"/>
  </w:style>
  <w:style w:type="paragraph" w:customStyle="1" w:styleId="5B2FF1A40D2F43C5B137E09C55EFCEB6">
    <w:name w:val="5B2FF1A40D2F43C5B137E09C55EFCEB6"/>
    <w:rsid w:val="008510D7"/>
  </w:style>
  <w:style w:type="paragraph" w:customStyle="1" w:styleId="FDF5AEFBE12047B5B2F1EDACFF07ACCF">
    <w:name w:val="FDF5AEFBE12047B5B2F1EDACFF07ACCF"/>
    <w:rsid w:val="00851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Kent Ohio</CompanyAddress>
  <CompanyPhone/>
  <CompanyFax/>
  <CompanyEmail>ashelto6@kent.edu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in/ashelto6</cp:keywords>
  <dc:description/>
  <cp:lastModifiedBy/>
  <cp:revision>1</cp:revision>
  <dcterms:created xsi:type="dcterms:W3CDTF">2020-06-29T07:44:00Z</dcterms:created>
  <dcterms:modified xsi:type="dcterms:W3CDTF">2020-06-30T06:36:00Z</dcterms:modified>
  <cp:category/>
  <cp:contentStatus>No portfolio at this time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